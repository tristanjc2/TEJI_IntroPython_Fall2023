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FA78" w14:textId="300CB336" w:rsidR="004518D3" w:rsidRPr="0075328E" w:rsidRDefault="004518D3" w:rsidP="008E5F44">
      <w:pPr>
        <w:rPr>
          <w:rFonts w:cs="Arial"/>
          <w:b/>
          <w:noProof/>
          <w:color w:val="595959" w:themeColor="text1" w:themeTint="A6"/>
          <w:sz w:val="40"/>
          <w:szCs w:val="20"/>
        </w:rPr>
        <w:sectPr w:rsidR="004518D3" w:rsidRPr="0075328E" w:rsidSect="004518D3">
          <w:footerReference w:type="even" r:id="rId11"/>
          <w:footerReference w:type="default" r:id="rId12"/>
          <w:pgSz w:w="12240" w:h="15840"/>
          <w:pgMar w:top="513" w:right="576" w:bottom="720" w:left="576" w:header="720" w:footer="720" w:gutter="0"/>
          <w:cols w:space="720"/>
          <w:docGrid w:linePitch="360"/>
        </w:sectPr>
      </w:pPr>
    </w:p>
    <w:tbl>
      <w:tblPr>
        <w:tblW w:w="10983" w:type="dxa"/>
        <w:tblLook w:val="04A0" w:firstRow="1" w:lastRow="0" w:firstColumn="1" w:lastColumn="0" w:noHBand="0" w:noVBand="1"/>
      </w:tblPr>
      <w:tblGrid>
        <w:gridCol w:w="555"/>
        <w:gridCol w:w="2197"/>
        <w:gridCol w:w="942"/>
        <w:gridCol w:w="1526"/>
        <w:gridCol w:w="490"/>
        <w:gridCol w:w="1818"/>
        <w:gridCol w:w="978"/>
        <w:gridCol w:w="1088"/>
        <w:gridCol w:w="1389"/>
      </w:tblGrid>
      <w:tr w:rsidR="00FE5D46" w:rsidRPr="00FE5D46" w14:paraId="3080250B" w14:textId="77777777" w:rsidTr="00FE5D46">
        <w:trPr>
          <w:trHeight w:val="1005"/>
        </w:trPr>
        <w:tc>
          <w:tcPr>
            <w:tcW w:w="8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9B883" w14:textId="404C855B" w:rsidR="00FE5D46" w:rsidRPr="00FE5D46" w:rsidRDefault="00FE5D46" w:rsidP="006F631E">
            <w:pPr>
              <w:rPr>
                <w:rFonts w:eastAsia="Times New Roman" w:cs="Calibri"/>
                <w:b/>
                <w:bCs/>
                <w:color w:val="D9D9D9"/>
                <w:sz w:val="56"/>
                <w:szCs w:val="56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88195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808080"/>
                <w:sz w:val="40"/>
                <w:szCs w:val="40"/>
              </w:rPr>
            </w:pPr>
            <w:r w:rsidRPr="00FE5D46">
              <w:rPr>
                <w:rFonts w:eastAsia="Times New Roman" w:cs="Calibri"/>
                <w:color w:val="808080"/>
                <w:sz w:val="40"/>
                <w:szCs w:val="40"/>
              </w:rPr>
              <w:t>INVOICE</w:t>
            </w:r>
          </w:p>
        </w:tc>
      </w:tr>
      <w:tr w:rsidR="00FE5D46" w:rsidRPr="00FE5D46" w14:paraId="2387301E" w14:textId="77777777" w:rsidTr="004518D3">
        <w:trPr>
          <w:trHeight w:val="251"/>
        </w:trPr>
        <w:tc>
          <w:tcPr>
            <w:tcW w:w="52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9F0C3" w14:textId="5E06C7DE" w:rsidR="00FE5D46" w:rsidRPr="00FE5D46" w:rsidRDefault="00CE3756" w:rsidP="004518D3">
            <w:pPr>
              <w:ind w:left="-109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Blakes Renovation Services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br/>
              <w:t>123 Main Street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br/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Phippsburg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ME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t xml:space="preserve">  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04562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br/>
              <w:t>(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207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t xml:space="preserve">) 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XXX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t>-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XXXX</w:t>
            </w:r>
            <w:r w:rsidR="00FE5D46" w:rsidRPr="00FE5D46">
              <w:rPr>
                <w:rFonts w:eastAsia="Times New Roman" w:cs="Calibri"/>
                <w:color w:val="000000"/>
                <w:sz w:val="22"/>
                <w:szCs w:val="22"/>
              </w:rPr>
              <w:br/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MattBlake@email.com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338B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7643901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DATE OF INVOICE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AEBCF93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 xml:space="preserve">INVOICE NO. </w:t>
            </w:r>
          </w:p>
        </w:tc>
      </w:tr>
      <w:tr w:rsidR="004518D3" w:rsidRPr="00FE5D46" w14:paraId="290473AD" w14:textId="77777777" w:rsidTr="004518D3">
        <w:trPr>
          <w:trHeight w:val="251"/>
        </w:trPr>
        <w:tc>
          <w:tcPr>
            <w:tcW w:w="5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DB017" w14:textId="77777777" w:rsidR="00FE5D46" w:rsidRPr="00FE5D46" w:rsidRDefault="00FE5D46" w:rsidP="004518D3">
            <w:pPr>
              <w:ind w:left="-109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036916E2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796" w:type="dxa"/>
            <w:gridSpan w:val="2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7F9FB"/>
            <w:noWrap/>
            <w:vAlign w:val="center"/>
          </w:tcPr>
          <w:p w14:paraId="719F9C3D" w14:textId="2E0FEFFA" w:rsidR="00FE5D46" w:rsidRPr="00FE5D46" w:rsidRDefault="00827F36" w:rsidP="006220CF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{{ date_of_invoice }}</w:t>
            </w:r>
          </w:p>
        </w:tc>
        <w:tc>
          <w:tcPr>
            <w:tcW w:w="2477" w:type="dxa"/>
            <w:gridSpan w:val="2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7F9FB"/>
            <w:noWrap/>
            <w:vAlign w:val="center"/>
          </w:tcPr>
          <w:p w14:paraId="1339BC96" w14:textId="7CA4C0FD" w:rsidR="00FE5D46" w:rsidRPr="00FE5D46" w:rsidRDefault="00D101CB" w:rsidP="006220CF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>{{ invoice_n</w:t>
            </w:r>
            <w:r w:rsidR="00133721">
              <w:rPr>
                <w:rFonts w:eastAsia="Times New Roman" w:cs="Calibri"/>
                <w:color w:val="000000"/>
                <w:sz w:val="22"/>
                <w:szCs w:val="22"/>
              </w:rPr>
              <w:t>umber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FE5D46" w:rsidRPr="00FE5D46" w14:paraId="3D1516F6" w14:textId="77777777" w:rsidTr="004518D3">
        <w:trPr>
          <w:trHeight w:val="251"/>
        </w:trPr>
        <w:tc>
          <w:tcPr>
            <w:tcW w:w="5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67BA1" w14:textId="77777777" w:rsidR="00FE5D46" w:rsidRPr="00FE5D46" w:rsidRDefault="00FE5D46" w:rsidP="004518D3">
            <w:pPr>
              <w:ind w:left="-109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151A9C8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2796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EB0C6A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2477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47FF2C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  <w:tr w:rsidR="00FE5D46" w:rsidRPr="00FE5D46" w14:paraId="410FE5BF" w14:textId="77777777" w:rsidTr="004518D3">
        <w:trPr>
          <w:trHeight w:val="251"/>
        </w:trPr>
        <w:tc>
          <w:tcPr>
            <w:tcW w:w="5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EA099" w14:textId="77777777" w:rsidR="00FE5D46" w:rsidRPr="00FE5D46" w:rsidRDefault="00FE5D46" w:rsidP="004518D3">
            <w:pPr>
              <w:ind w:left="-109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077D" w14:textId="77777777" w:rsidR="00FE5D46" w:rsidRPr="00FE5D46" w:rsidRDefault="00FE5D46" w:rsidP="006220CF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273" w:type="dxa"/>
            <w:gridSpan w:val="4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34A0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DATE OF WORK</w:t>
            </w:r>
          </w:p>
        </w:tc>
      </w:tr>
      <w:tr w:rsidR="00FE5D46" w:rsidRPr="00FE5D46" w14:paraId="3E38073F" w14:textId="77777777" w:rsidTr="004518D3">
        <w:trPr>
          <w:trHeight w:val="251"/>
        </w:trPr>
        <w:tc>
          <w:tcPr>
            <w:tcW w:w="52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DA189" w14:textId="77777777" w:rsidR="00FE5D46" w:rsidRPr="00FE5D46" w:rsidRDefault="00FE5D46" w:rsidP="004518D3">
            <w:pPr>
              <w:ind w:left="-109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D3BE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37A0B18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DATE BEGINNING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C088737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DATE ENDING</w:t>
            </w:r>
          </w:p>
        </w:tc>
      </w:tr>
      <w:tr w:rsidR="00FE5D46" w:rsidRPr="00FE5D46" w14:paraId="4CBE58AD" w14:textId="77777777" w:rsidTr="004518D3">
        <w:trPr>
          <w:trHeight w:val="139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D38F" w14:textId="77777777" w:rsidR="00FE5D46" w:rsidRPr="00FE5D46" w:rsidRDefault="00FE5D46" w:rsidP="004518D3">
            <w:pPr>
              <w:ind w:left="-109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B5FE" w14:textId="77777777" w:rsidR="00FE5D46" w:rsidRPr="00FE5D46" w:rsidRDefault="00FE5D46" w:rsidP="004518D3">
            <w:pPr>
              <w:ind w:left="-109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AF16" w14:textId="77777777" w:rsidR="00FE5D46" w:rsidRPr="00FE5D46" w:rsidRDefault="00FE5D46" w:rsidP="004518D3">
            <w:pPr>
              <w:ind w:left="-109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A25A" w14:textId="77777777" w:rsidR="00FE5D46" w:rsidRPr="00FE5D46" w:rsidRDefault="00FE5D46" w:rsidP="004518D3">
            <w:pPr>
              <w:ind w:left="-109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1AA23BDA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96" w:type="dxa"/>
            <w:gridSpan w:val="2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EAEEF3"/>
            <w:noWrap/>
            <w:vAlign w:val="center"/>
          </w:tcPr>
          <w:p w14:paraId="5CDED610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2477" w:type="dxa"/>
            <w:gridSpan w:val="2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EAEEF3"/>
            <w:noWrap/>
            <w:vAlign w:val="center"/>
          </w:tcPr>
          <w:p w14:paraId="6BC702AB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  <w:tr w:rsidR="00FE5D46" w:rsidRPr="00FE5D46" w14:paraId="5FA9170F" w14:textId="77777777" w:rsidTr="004518D3">
        <w:trPr>
          <w:trHeight w:val="237"/>
        </w:trPr>
        <w:tc>
          <w:tcPr>
            <w:tcW w:w="275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5CB6BF" w14:textId="1E4C30ED" w:rsidR="001C4165" w:rsidRPr="00FE5D46" w:rsidRDefault="00FE5D46" w:rsidP="001C4165">
            <w:pPr>
              <w:ind w:left="-109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FE5D46">
              <w:rPr>
                <w:rFonts w:eastAsia="Times New Roman" w:cs="Calibri"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8DB8552" w14:textId="77777777" w:rsidR="00FE5D46" w:rsidRPr="00FE5D46" w:rsidRDefault="00FE5D46" w:rsidP="004518D3">
            <w:pPr>
              <w:ind w:left="-109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FE5D46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8965CA8" w14:textId="77777777" w:rsidR="00FE5D46" w:rsidRPr="00FE5D46" w:rsidRDefault="00FE5D46" w:rsidP="004518D3">
            <w:pPr>
              <w:ind w:left="-109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FE5D46">
              <w:rPr>
                <w:rFonts w:eastAsia="Times New Roman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B6D3F8C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2796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2B9F45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2477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98A09DD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  <w:tr w:rsidR="00FE5D46" w:rsidRPr="00FE5D46" w14:paraId="3034C377" w14:textId="77777777" w:rsidTr="004518D3">
        <w:trPr>
          <w:trHeight w:val="223"/>
        </w:trPr>
        <w:tc>
          <w:tcPr>
            <w:tcW w:w="5220" w:type="dxa"/>
            <w:gridSpan w:val="4"/>
            <w:vMerge w:val="restart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687FE" w14:textId="6BFDB00A" w:rsidR="00FE5D46" w:rsidRPr="00FE5D46" w:rsidRDefault="00C04D05" w:rsidP="001C4165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r w:rsidR="001C4165"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r w:rsidR="001B3ABE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F44C5D">
              <w:rPr>
                <w:rFonts w:eastAsia="Times New Roman" w:cs="Calibri"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ame</w:t>
            </w:r>
            <w:r w:rsidR="001B3ABE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}}</w:t>
            </w:r>
            <w:r w:rsidR="00FE5D46" w:rsidRPr="00FE5D46">
              <w:rPr>
                <w:rFonts w:eastAsia="Times New Roman" w:cs="Calibri"/>
                <w:color w:val="000000"/>
                <w:sz w:val="20"/>
                <w:szCs w:val="20"/>
              </w:rPr>
              <w:br/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{{</w:t>
            </w:r>
            <w:r w:rsidR="001B3ABE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F44C5D"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treet</w:t>
            </w:r>
            <w:r w:rsidR="001B3ABE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}}</w:t>
            </w:r>
            <w:r w:rsidR="00FE5D46" w:rsidRPr="00FE5D46">
              <w:rPr>
                <w:rFonts w:eastAsia="Times New Roman" w:cs="Calibri"/>
                <w:color w:val="000000"/>
                <w:sz w:val="20"/>
                <w:szCs w:val="20"/>
              </w:rPr>
              <w:br/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{{</w:t>
            </w:r>
            <w:r w:rsidR="001B3ABE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F44C5D">
              <w:rPr>
                <w:rFonts w:eastAsia="Times New Roman" w:cs="Calibri"/>
                <w:color w:val="000000"/>
                <w:sz w:val="20"/>
                <w:szCs w:val="20"/>
              </w:rPr>
              <w:t>c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ity_</w:t>
            </w:r>
            <w:r w:rsidR="00F44C5D">
              <w:rPr>
                <w:rFonts w:eastAsia="Times New Roman" w:cs="Calibri"/>
                <w:color w:val="000000"/>
                <w:sz w:val="20"/>
                <w:szCs w:val="20"/>
              </w:rPr>
              <w:t>s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tate_</w:t>
            </w:r>
            <w:r w:rsidR="00F44C5D">
              <w:rPr>
                <w:rFonts w:eastAsia="Times New Roman" w:cs="Calibri"/>
                <w:color w:val="000000"/>
                <w:sz w:val="20"/>
                <w:szCs w:val="20"/>
              </w:rPr>
              <w:t>z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ip</w:t>
            </w:r>
            <w:r w:rsidR="001B3ABE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}}</w:t>
            </w:r>
            <w:r w:rsidR="00FE5D46" w:rsidRPr="00FE5D46">
              <w:rPr>
                <w:rFonts w:eastAsia="Times New Roman" w:cs="Calibri"/>
                <w:color w:val="000000"/>
                <w:sz w:val="20"/>
                <w:szCs w:val="20"/>
              </w:rPr>
              <w:br/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{{</w:t>
            </w:r>
            <w:r w:rsidR="001B3ABE">
              <w:rPr>
                <w:rFonts w:eastAsia="Times New Roman" w:cs="Calibri"/>
                <w:color w:val="000000"/>
                <w:sz w:val="20"/>
                <w:szCs w:val="20"/>
              </w:rPr>
              <w:t xml:space="preserve"> phone 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0A8B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bottom"/>
          </w:tcPr>
          <w:p w14:paraId="422D464B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bottom"/>
          </w:tcPr>
          <w:p w14:paraId="5DEE963E" w14:textId="77777777" w:rsidR="00FE5D46" w:rsidRPr="00FE5D46" w:rsidRDefault="00FE5D46" w:rsidP="006220CF">
            <w:pPr>
              <w:ind w:firstLineChars="100" w:firstLine="20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bottom"/>
          </w:tcPr>
          <w:p w14:paraId="2506B10D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bottom"/>
          </w:tcPr>
          <w:p w14:paraId="0CC3021D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518D3" w:rsidRPr="00FE5D46" w14:paraId="695D00DA" w14:textId="77777777" w:rsidTr="004518D3">
        <w:trPr>
          <w:trHeight w:val="223"/>
        </w:trPr>
        <w:tc>
          <w:tcPr>
            <w:tcW w:w="5220" w:type="dxa"/>
            <w:gridSpan w:val="4"/>
            <w:vMerge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  <w:hideMark/>
          </w:tcPr>
          <w:p w14:paraId="733B7728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4B572BF2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96" w:type="dxa"/>
            <w:gridSpan w:val="2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noWrap/>
            <w:vAlign w:val="center"/>
            <w:hideMark/>
          </w:tcPr>
          <w:p w14:paraId="6A3DCAD6" w14:textId="77777777" w:rsidR="00FE5D46" w:rsidRPr="00FE5D46" w:rsidRDefault="00FE5D46" w:rsidP="006220C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PAYMENT DUE BY:</w:t>
            </w:r>
          </w:p>
        </w:tc>
        <w:tc>
          <w:tcPr>
            <w:tcW w:w="2477" w:type="dxa"/>
            <w:gridSpan w:val="2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F9B7178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  <w:tr w:rsidR="00FE5D46" w:rsidRPr="00FE5D46" w14:paraId="074335C9" w14:textId="77777777" w:rsidTr="004518D3">
        <w:trPr>
          <w:trHeight w:val="223"/>
        </w:trPr>
        <w:tc>
          <w:tcPr>
            <w:tcW w:w="5220" w:type="dxa"/>
            <w:gridSpan w:val="4"/>
            <w:vMerge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  <w:hideMark/>
          </w:tcPr>
          <w:p w14:paraId="2FF6997E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226B38A3" w14:textId="77777777" w:rsidR="00FE5D46" w:rsidRPr="00FE5D46" w:rsidRDefault="00FE5D46" w:rsidP="006220CF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2796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  <w:hideMark/>
          </w:tcPr>
          <w:p w14:paraId="06689218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  <w:hideMark/>
          </w:tcPr>
          <w:p w14:paraId="74B96421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  <w:tr w:rsidR="00FE5D46" w:rsidRPr="00FE5D46" w14:paraId="70352043" w14:textId="77777777" w:rsidTr="004518D3">
        <w:trPr>
          <w:trHeight w:val="223"/>
        </w:trPr>
        <w:tc>
          <w:tcPr>
            <w:tcW w:w="5220" w:type="dxa"/>
            <w:gridSpan w:val="4"/>
            <w:vMerge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  <w:hideMark/>
          </w:tcPr>
          <w:p w14:paraId="387313CC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404B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5D6E4626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6A8615E4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3502AFDC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18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  <w:hideMark/>
          </w:tcPr>
          <w:p w14:paraId="43215134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518D3" w:rsidRPr="00FE5D46" w14:paraId="1D1B66FA" w14:textId="77777777" w:rsidTr="004518D3">
        <w:trPr>
          <w:trHeight w:val="223"/>
        </w:trPr>
        <w:tc>
          <w:tcPr>
            <w:tcW w:w="5220" w:type="dxa"/>
            <w:gridSpan w:val="4"/>
            <w:vMerge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  <w:hideMark/>
          </w:tcPr>
          <w:p w14:paraId="4123AB84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1077C67D" w14:textId="77777777" w:rsidR="00FE5D46" w:rsidRPr="00FE5D46" w:rsidRDefault="00FE5D46" w:rsidP="006220CF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81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5E067396" w14:textId="77777777" w:rsidR="00FE5D46" w:rsidRPr="00FE5D46" w:rsidRDefault="00FE5D46" w:rsidP="006220C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PAYABLE TO:</w:t>
            </w:r>
          </w:p>
        </w:tc>
        <w:tc>
          <w:tcPr>
            <w:tcW w:w="3455" w:type="dxa"/>
            <w:gridSpan w:val="3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88D3AF4" w14:textId="6F0D1F2C" w:rsidR="00FE5D46" w:rsidRPr="00FE5D46" w:rsidRDefault="00656180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</w:rPr>
              <w:t xml:space="preserve">Matt Blake @ </w:t>
            </w:r>
            <w:r w:rsidR="003316EA">
              <w:rPr>
                <w:rFonts w:eastAsia="Times New Roman" w:cs="Calibri"/>
                <w:color w:val="000000"/>
                <w:sz w:val="22"/>
                <w:szCs w:val="22"/>
              </w:rPr>
              <w:t>Blakes Renovation Services</w:t>
            </w:r>
          </w:p>
        </w:tc>
      </w:tr>
      <w:tr w:rsidR="00FE5D46" w:rsidRPr="00FE5D46" w14:paraId="2B2D84BB" w14:textId="77777777" w:rsidTr="004518D3">
        <w:trPr>
          <w:trHeight w:val="223"/>
        </w:trPr>
        <w:tc>
          <w:tcPr>
            <w:tcW w:w="5220" w:type="dxa"/>
            <w:gridSpan w:val="4"/>
            <w:vMerge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  <w:hideMark/>
          </w:tcPr>
          <w:p w14:paraId="3F4A5179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212461D4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18" w:type="dxa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  <w:hideMark/>
          </w:tcPr>
          <w:p w14:paraId="0BC9D7D0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455" w:type="dxa"/>
            <w:gridSpan w:val="3"/>
            <w:vMerge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  <w:hideMark/>
          </w:tcPr>
          <w:p w14:paraId="5968F936" w14:textId="77777777" w:rsidR="00FE5D46" w:rsidRPr="00FE5D46" w:rsidRDefault="00FE5D46" w:rsidP="006220CF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</w:tbl>
    <w:p w14:paraId="0C49B3EE" w14:textId="77777777" w:rsidR="00FE5D46" w:rsidRDefault="00FE5D46" w:rsidP="008E5F44"/>
    <w:tbl>
      <w:tblPr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FE5D46" w:rsidRPr="00FE5D46" w14:paraId="48F935CD" w14:textId="77777777" w:rsidTr="00FE5D46">
        <w:trPr>
          <w:trHeight w:val="380"/>
        </w:trPr>
        <w:tc>
          <w:tcPr>
            <w:tcW w:w="10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02887B92" w14:textId="77777777" w:rsidR="00FE5D46" w:rsidRPr="00FE5D46" w:rsidRDefault="00FE5D46" w:rsidP="00FE5D46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DESCRIPTION OF WORK</w:t>
            </w:r>
          </w:p>
        </w:tc>
      </w:tr>
      <w:tr w:rsidR="00FE5D46" w:rsidRPr="00FE5D46" w14:paraId="47896887" w14:textId="77777777" w:rsidTr="00FE5D46">
        <w:trPr>
          <w:trHeight w:val="1440"/>
        </w:trPr>
        <w:tc>
          <w:tcPr>
            <w:tcW w:w="10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91E84C" w14:textId="5CD32864" w:rsidR="00036F05" w:rsidRPr="00FE5D46" w:rsidRDefault="00036F05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{{ </w:t>
            </w:r>
            <w:r w:rsidR="00B809BC">
              <w:rPr>
                <w:rFonts w:eastAsia="Times New Roman" w:cs="Calibri"/>
                <w:color w:val="000000"/>
                <w:sz w:val="20"/>
                <w:szCs w:val="20"/>
              </w:rPr>
              <w:t>work_description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}}</w:t>
            </w:r>
          </w:p>
        </w:tc>
      </w:tr>
    </w:tbl>
    <w:p w14:paraId="7D7BD05E" w14:textId="77777777" w:rsidR="00FE5D46" w:rsidRDefault="00FE5D46" w:rsidP="008E5F44"/>
    <w:tbl>
      <w:tblPr>
        <w:tblW w:w="11083" w:type="dxa"/>
        <w:tblLook w:val="04A0" w:firstRow="1" w:lastRow="0" w:firstColumn="1" w:lastColumn="0" w:noHBand="0" w:noVBand="1"/>
      </w:tblPr>
      <w:tblGrid>
        <w:gridCol w:w="1245"/>
        <w:gridCol w:w="6570"/>
        <w:gridCol w:w="1270"/>
        <w:gridCol w:w="1998"/>
      </w:tblGrid>
      <w:tr w:rsidR="00FE5D46" w:rsidRPr="00FE5D46" w14:paraId="4B70150F" w14:textId="77777777" w:rsidTr="00DF08A1">
        <w:trPr>
          <w:trHeight w:val="371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11F59160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QTY</w:t>
            </w: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14D6C0A8" w14:textId="77777777" w:rsidR="00FE5D46" w:rsidRPr="00FE5D46" w:rsidRDefault="00FE5D46" w:rsidP="00FE5D46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MATERIAL</w:t>
            </w: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0DA9AA07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RATE</w:t>
            </w: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40EC7C79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</w:t>
            </w:r>
          </w:p>
        </w:tc>
      </w:tr>
      <w:tr w:rsidR="00FE5D46" w:rsidRPr="00FE5D46" w14:paraId="21293F4E" w14:textId="77777777" w:rsidTr="00DF08A1">
        <w:trPr>
          <w:trHeight w:val="475"/>
        </w:trPr>
        <w:tc>
          <w:tcPr>
            <w:tcW w:w="124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E4B7E4" w14:textId="2C386D0C" w:rsidR="00FE5D46" w:rsidRPr="00FE5D46" w:rsidRDefault="00DD05D9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{{%tr for item in invoice_list %}}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526F7EB1" w14:textId="0279F9EB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A5C367A" w14:textId="1C756578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EA2A88E" w14:textId="5EC26FCE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349DAB99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66E6682" w14:textId="409AA938" w:rsidR="00D53A0F" w:rsidRPr="00FE5D46" w:rsidRDefault="00DD05D9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{{item[0]}}</w:t>
            </w: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145F5488" w14:textId="2031C5B2" w:rsidR="00D53A0F" w:rsidRPr="00FE5D46" w:rsidRDefault="00DD05D9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{{item[1]}}</w:t>
            </w: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83AADF0" w14:textId="7795FF03" w:rsidR="00D53A0F" w:rsidRPr="00FE5D46" w:rsidRDefault="00DD05D9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{{item[2]}}</w:t>
            </w: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</w:tcPr>
          <w:p w14:paraId="6E2FA36E" w14:textId="419FB8A5" w:rsidR="00DE6447" w:rsidRPr="00FE5D46" w:rsidRDefault="00DD05D9" w:rsidP="009512B5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{{item[3]}}</w:t>
            </w:r>
          </w:p>
        </w:tc>
      </w:tr>
      <w:tr w:rsidR="00D53A0F" w:rsidRPr="00FE5D46" w14:paraId="5062F413" w14:textId="77777777" w:rsidTr="00DF08A1">
        <w:trPr>
          <w:trHeight w:val="683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FCCD125" w14:textId="1DA1EC4E" w:rsidR="00D53A0F" w:rsidRPr="00FE5D46" w:rsidRDefault="000E0C1E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{{%tr endfor %}}</w:t>
            </w: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0F8033A3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449BAB9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B8D221F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48116A3B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F3A5D8E" w14:textId="77777777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7D241CEC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D76922D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8D2BFB5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5C12B610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252D6D" w14:textId="77777777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304CA031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6AA395E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B677C27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0B43A0C7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4DF721B" w14:textId="77777777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1B295E09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094C26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8BB0F39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6E9F24E0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C7BA612" w14:textId="77777777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E9EC7B8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C60CD1C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8A9A156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7EF2801F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A568DE6" w14:textId="77777777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158E9962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A9EFC80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049814E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2571DDB7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82A2FF4" w14:textId="77777777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57E85DF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1E29AE0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D5C3535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09DF0024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C537672" w14:textId="77777777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8F3B966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91C4A8E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D6514E2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06FCE8E3" w14:textId="77777777" w:rsidTr="00DF08A1">
        <w:trPr>
          <w:trHeight w:val="475"/>
        </w:trPr>
        <w:tc>
          <w:tcPr>
            <w:tcW w:w="124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B1516FB" w14:textId="7AAE3365" w:rsidR="00D53A0F" w:rsidRPr="00FE5D46" w:rsidRDefault="00D53A0F" w:rsidP="00D53A0F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031F73FA" w14:textId="77777777" w:rsidR="00D53A0F" w:rsidRPr="00FE5D46" w:rsidRDefault="00D53A0F" w:rsidP="00D53A0F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8B0FAA9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88D121E" w14:textId="77777777" w:rsidR="00D53A0F" w:rsidRPr="00FE5D46" w:rsidRDefault="00D53A0F" w:rsidP="00D53A0F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D53A0F" w:rsidRPr="00FE5D46" w14:paraId="567A01EB" w14:textId="77777777" w:rsidTr="00DF08A1">
        <w:trPr>
          <w:trHeight w:val="432"/>
        </w:trPr>
        <w:tc>
          <w:tcPr>
            <w:tcW w:w="90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F7EF3BB" w14:textId="57555709" w:rsidR="00D53A0F" w:rsidRPr="00FE5D46" w:rsidRDefault="00DF08A1" w:rsidP="00D53A0F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lastRenderedPageBreak/>
              <w:t>SUBTOTAL</w:t>
            </w: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3459074E" w14:textId="45576DD5" w:rsidR="00D53A0F" w:rsidRPr="00FE5D46" w:rsidRDefault="000C4A9C" w:rsidP="00D53A0F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{{ subtotal }}</w:t>
            </w:r>
          </w:p>
        </w:tc>
      </w:tr>
      <w:tr w:rsidR="00D53A0F" w:rsidRPr="00FE5D46" w14:paraId="3415335D" w14:textId="77777777" w:rsidTr="00DF08A1">
        <w:trPr>
          <w:trHeight w:val="432"/>
        </w:trPr>
        <w:tc>
          <w:tcPr>
            <w:tcW w:w="90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5D3C53BB" w14:textId="7505233C" w:rsidR="00D53A0F" w:rsidRPr="00FE5D46" w:rsidRDefault="00DF08A1" w:rsidP="00D53A0F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 MATERIALS</w:t>
            </w:r>
          </w:p>
        </w:tc>
        <w:tc>
          <w:tcPr>
            <w:tcW w:w="19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6E650246" w14:textId="4FCAD018" w:rsidR="00D53A0F" w:rsidRPr="00FE5D46" w:rsidRDefault="00A41BB3" w:rsidP="00D53A0F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{{ total</w:t>
            </w:r>
            <w:r w:rsidR="00543A4A">
              <w:rPr>
                <w:rFonts w:eastAsia="Times New Roman" w:cs="Calibri"/>
                <w:b/>
                <w:bCs/>
                <w:sz w:val="20"/>
                <w:szCs w:val="20"/>
              </w:rPr>
              <w:t>_materials</w:t>
            </w: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 }}</w:t>
            </w:r>
          </w:p>
        </w:tc>
      </w:tr>
    </w:tbl>
    <w:p w14:paraId="21A87242" w14:textId="77777777" w:rsidR="00FE5D46" w:rsidRDefault="00FE5D46" w:rsidP="008E5F44"/>
    <w:tbl>
      <w:tblPr>
        <w:tblW w:w="10975" w:type="dxa"/>
        <w:tblLook w:val="04A0" w:firstRow="1" w:lastRow="0" w:firstColumn="1" w:lastColumn="0" w:noHBand="0" w:noVBand="1"/>
      </w:tblPr>
      <w:tblGrid>
        <w:gridCol w:w="6295"/>
        <w:gridCol w:w="1170"/>
        <w:gridCol w:w="1620"/>
        <w:gridCol w:w="1890"/>
      </w:tblGrid>
      <w:tr w:rsidR="00FE5D46" w:rsidRPr="00FE5D46" w14:paraId="1B7FC1F2" w14:textId="77777777" w:rsidTr="00FE5D46">
        <w:trPr>
          <w:trHeight w:val="380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5634184E" w14:textId="77777777" w:rsidR="00FE5D46" w:rsidRPr="00FE5D46" w:rsidRDefault="00FE5D46" w:rsidP="00FE5D46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LABOR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2795495F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HOURS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252C7D9B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RATE</w:t>
            </w: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36DB70B6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AMOUNT</w:t>
            </w:r>
          </w:p>
        </w:tc>
      </w:tr>
      <w:tr w:rsidR="00FE5D46" w:rsidRPr="00FE5D46" w14:paraId="5A3A8751" w14:textId="77777777" w:rsidTr="00FE5D46">
        <w:trPr>
          <w:trHeight w:val="432"/>
        </w:trPr>
        <w:tc>
          <w:tcPr>
            <w:tcW w:w="629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4033DD" w14:textId="2E34E6AB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A64FD4">
              <w:rPr>
                <w:rFonts w:ascii="Adobe Gothic Std B" w:eastAsia="Adobe Gothic Std B" w:hAnsi="Adobe Gothic Std B" w:hint="eastAsia"/>
              </w:rPr>
              <w:t xml:space="preserve">{{%tr for item in </w:t>
            </w:r>
            <w:r w:rsidR="00A64FD4">
              <w:rPr>
                <w:rFonts w:ascii="Adobe Gothic Std B" w:eastAsia="Adobe Gothic Std B" w:hAnsi="Adobe Gothic Std B"/>
              </w:rPr>
              <w:t xml:space="preserve">labor_list </w:t>
            </w:r>
            <w:r w:rsidR="00A64FD4">
              <w:rPr>
                <w:rFonts w:ascii="Adobe Gothic Std B" w:eastAsia="Adobe Gothic Std B" w:hAnsi="Adobe Gothic Std B" w:hint="eastAsia"/>
              </w:rPr>
              <w:t>%}}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D125BAF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4541D78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9FB56B8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706B212C" w14:textId="77777777" w:rsidTr="00FE5D46">
        <w:trPr>
          <w:trHeight w:val="432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660A4A" w14:textId="5BB5F7F3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5E2595">
              <w:rPr>
                <w:rFonts w:ascii="Adobe Gothic Std B" w:eastAsia="Adobe Gothic Std B" w:hAnsi="Adobe Gothic Std B" w:hint="eastAsia"/>
              </w:rPr>
              <w:t>{{item[0]}}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A586E1" w14:textId="0B9D9F5F" w:rsidR="00FE5D46" w:rsidRPr="00FE5D46" w:rsidRDefault="005E2595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{{item[1]}}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C346950" w14:textId="59B1C9CD" w:rsidR="00FE5D46" w:rsidRPr="00FE5D46" w:rsidRDefault="005E2595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{{item[2]}}</w:t>
            </w: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1B8FA67" w14:textId="63909648" w:rsidR="00FE5D46" w:rsidRPr="00FE5D46" w:rsidRDefault="005E2595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dobe Gothic Std B" w:eastAsia="Adobe Gothic Std B" w:hAnsi="Adobe Gothic Std B" w:hint="eastAsia"/>
              </w:rPr>
              <w:t>{{item[3]}}</w:t>
            </w:r>
          </w:p>
        </w:tc>
      </w:tr>
      <w:tr w:rsidR="00FE5D46" w:rsidRPr="00FE5D46" w14:paraId="3C3F9EEB" w14:textId="77777777" w:rsidTr="00FE5D46">
        <w:trPr>
          <w:trHeight w:val="432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E49A6E" w14:textId="238BC93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r w:rsidR="00A64FD4">
              <w:rPr>
                <w:rFonts w:ascii="Adobe Gothic Std B" w:eastAsia="Adobe Gothic Std B" w:hAnsi="Adobe Gothic Std B" w:hint="eastAsia"/>
              </w:rPr>
              <w:t>{{%tr endfor %}}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5055B21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985F3C7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2E5FDA0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31D67C57" w14:textId="77777777" w:rsidTr="00FE5D46">
        <w:trPr>
          <w:trHeight w:val="432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6FC07542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55F67A7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818431D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5D39A62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002C5B80" w14:textId="77777777" w:rsidTr="00FE5D46">
        <w:trPr>
          <w:trHeight w:val="432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6CEE2D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9F9DC49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184AF3E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A43A562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021AA637" w14:textId="77777777" w:rsidTr="00FE5D46">
        <w:trPr>
          <w:trHeight w:val="432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14:paraId="40BEE822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6DC47C0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BB99273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9342FCE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3109DF61" w14:textId="77777777" w:rsidTr="00FE5D46">
        <w:trPr>
          <w:trHeight w:val="432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673E2E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AC95F61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A5CCF99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59505BC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3630941E" w14:textId="77777777" w:rsidTr="00FE5D46">
        <w:trPr>
          <w:trHeight w:val="432"/>
        </w:trPr>
        <w:tc>
          <w:tcPr>
            <w:tcW w:w="6295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CB5D29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EC1CE54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C153D96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5E891DD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12D65734" w14:textId="77777777" w:rsidTr="00FE5D46">
        <w:trPr>
          <w:trHeight w:val="432"/>
        </w:trPr>
        <w:tc>
          <w:tcPr>
            <w:tcW w:w="90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0AF0BA8" w14:textId="77777777" w:rsidR="00FE5D46" w:rsidRPr="00FE5D46" w:rsidRDefault="00FE5D46" w:rsidP="00FE5D46">
            <w:pPr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 LABOR</w:t>
            </w: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565EEDD1" w14:textId="5A5E7030" w:rsidR="00FE5D46" w:rsidRPr="00FE5D46" w:rsidRDefault="001F2E58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{{ </w:t>
            </w:r>
            <w:r w:rsidR="00040A68">
              <w:rPr>
                <w:rFonts w:eastAsia="Times New Roman" w:cs="Calibri"/>
                <w:b/>
                <w:bCs/>
                <w:sz w:val="20"/>
                <w:szCs w:val="20"/>
              </w:rPr>
              <w:t>subtotal</w:t>
            </w:r>
            <w:r>
              <w:rPr>
                <w:rFonts w:eastAsia="Times New Roman" w:cs="Calibri"/>
                <w:b/>
                <w:bCs/>
                <w:sz w:val="20"/>
                <w:szCs w:val="20"/>
              </w:rPr>
              <w:t>_</w:t>
            </w:r>
            <w:r w:rsidR="00040A68">
              <w:rPr>
                <w:rFonts w:eastAsia="Times New Roman" w:cs="Calibri"/>
                <w:b/>
                <w:bCs/>
                <w:sz w:val="20"/>
                <w:szCs w:val="20"/>
              </w:rPr>
              <w:t>labor</w:t>
            </w:r>
            <w:r>
              <w:rPr>
                <w:rFonts w:eastAsia="Times New Roman" w:cs="Calibri"/>
                <w:b/>
                <w:bCs/>
                <w:sz w:val="20"/>
                <w:szCs w:val="20"/>
              </w:rPr>
              <w:t xml:space="preserve"> }}</w:t>
            </w:r>
          </w:p>
        </w:tc>
      </w:tr>
    </w:tbl>
    <w:p w14:paraId="43DC1086" w14:textId="77777777" w:rsidR="00FE5D46" w:rsidRDefault="00FE5D46" w:rsidP="008E5F44"/>
    <w:p w14:paraId="6C72CC14" w14:textId="77777777" w:rsidR="00FE5D46" w:rsidRDefault="00FE5D46" w:rsidP="008E5F44"/>
    <w:tbl>
      <w:tblPr>
        <w:tblW w:w="10970" w:type="dxa"/>
        <w:tblLook w:val="04A0" w:firstRow="1" w:lastRow="0" w:firstColumn="1" w:lastColumn="0" w:noHBand="0" w:noVBand="1"/>
      </w:tblPr>
      <w:tblGrid>
        <w:gridCol w:w="9080"/>
        <w:gridCol w:w="1890"/>
      </w:tblGrid>
      <w:tr w:rsidR="00FE5D46" w:rsidRPr="00FE5D46" w14:paraId="68983295" w14:textId="77777777" w:rsidTr="00FE5D46">
        <w:trPr>
          <w:trHeight w:val="380"/>
        </w:trPr>
        <w:tc>
          <w:tcPr>
            <w:tcW w:w="1097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000000" w:fill="D6DCE4"/>
            <w:noWrap/>
            <w:vAlign w:val="center"/>
            <w:hideMark/>
          </w:tcPr>
          <w:p w14:paraId="0B0C0E95" w14:textId="77777777" w:rsidR="00FE5D46" w:rsidRPr="00FE5D46" w:rsidRDefault="00FE5D46" w:rsidP="00FE5D46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MISCELLANEOUS CHARGES</w:t>
            </w:r>
          </w:p>
        </w:tc>
      </w:tr>
      <w:tr w:rsidR="00FE5D46" w:rsidRPr="00FE5D46" w14:paraId="7E7FA066" w14:textId="77777777" w:rsidTr="00FE5D46">
        <w:trPr>
          <w:trHeight w:val="380"/>
        </w:trPr>
        <w:tc>
          <w:tcPr>
            <w:tcW w:w="9080" w:type="dxa"/>
            <w:tcBorders>
              <w:top w:val="single" w:sz="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D970C5" w14:textId="2B2530AF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DC80BF5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7EF7E780" w14:textId="77777777" w:rsidTr="00FE5D46">
        <w:trPr>
          <w:trHeight w:val="380"/>
        </w:trPr>
        <w:tc>
          <w:tcPr>
            <w:tcW w:w="9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396690" w14:textId="040767C9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205F62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6D271BDD" w14:textId="77777777" w:rsidTr="00FE5D46">
        <w:trPr>
          <w:trHeight w:val="380"/>
        </w:trPr>
        <w:tc>
          <w:tcPr>
            <w:tcW w:w="9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7907FC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9340EC3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0B2C4433" w14:textId="77777777" w:rsidTr="00FE5D46">
        <w:trPr>
          <w:trHeight w:val="380"/>
        </w:trPr>
        <w:tc>
          <w:tcPr>
            <w:tcW w:w="9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64E300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E5D46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9653844" w14:textId="77777777" w:rsidR="00FE5D46" w:rsidRPr="00FE5D46" w:rsidRDefault="00FE5D46" w:rsidP="00FE5D46">
            <w:pPr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FE5D46" w:rsidRPr="00FE5D46" w14:paraId="3FDDDE32" w14:textId="77777777" w:rsidTr="00FE5D46">
        <w:trPr>
          <w:trHeight w:val="380"/>
        </w:trPr>
        <w:tc>
          <w:tcPr>
            <w:tcW w:w="9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C41148C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 MISCELLANEOUS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27BE054B" w14:textId="77777777" w:rsidR="00FE5D46" w:rsidRPr="00FE5D46" w:rsidRDefault="00FE5D46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</w:p>
        </w:tc>
      </w:tr>
    </w:tbl>
    <w:p w14:paraId="3DA1F6BC" w14:textId="77777777" w:rsidR="00FE5D46" w:rsidRDefault="00FE5D46" w:rsidP="008E5F44"/>
    <w:tbl>
      <w:tblPr>
        <w:tblW w:w="10980" w:type="dxa"/>
        <w:tblLook w:val="04A0" w:firstRow="1" w:lastRow="0" w:firstColumn="1" w:lastColumn="0" w:noHBand="0" w:noVBand="1"/>
      </w:tblPr>
      <w:tblGrid>
        <w:gridCol w:w="9090"/>
        <w:gridCol w:w="1890"/>
      </w:tblGrid>
      <w:tr w:rsidR="00FE5D46" w:rsidRPr="00FE5D46" w14:paraId="3FB095F4" w14:textId="77777777" w:rsidTr="00FE5D46">
        <w:trPr>
          <w:trHeight w:val="380"/>
        </w:trPr>
        <w:tc>
          <w:tcPr>
            <w:tcW w:w="90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836A95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 MATERIALS</w:t>
            </w:r>
          </w:p>
        </w:tc>
        <w:tc>
          <w:tcPr>
            <w:tcW w:w="1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119C9945" w14:textId="7FEBBDF5" w:rsidR="00FE5D46" w:rsidRPr="00FE5D46" w:rsidRDefault="00E865E7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{{ total_materials }}</w:t>
            </w:r>
          </w:p>
        </w:tc>
      </w:tr>
      <w:tr w:rsidR="00FE5D46" w:rsidRPr="00FE5D46" w14:paraId="6EADD76F" w14:textId="77777777" w:rsidTr="00FE5D46">
        <w:trPr>
          <w:trHeight w:val="380"/>
        </w:trPr>
        <w:tc>
          <w:tcPr>
            <w:tcW w:w="90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579B8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 LABOR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59CB7E01" w14:textId="6F47050A" w:rsidR="00FE5D46" w:rsidRPr="00FE5D46" w:rsidRDefault="00020098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{{ subtotal_labor }}</w:t>
            </w:r>
          </w:p>
        </w:tc>
      </w:tr>
      <w:tr w:rsidR="00FE5D46" w:rsidRPr="00FE5D46" w14:paraId="05D6C942" w14:textId="77777777" w:rsidTr="00FE5D46">
        <w:trPr>
          <w:trHeight w:val="380"/>
        </w:trPr>
        <w:tc>
          <w:tcPr>
            <w:tcW w:w="90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2EACD2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 MISCELLANEOUS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noWrap/>
            <w:vAlign w:val="center"/>
          </w:tcPr>
          <w:p w14:paraId="7FA8B28D" w14:textId="77777777" w:rsidR="00FE5D46" w:rsidRPr="00FE5D46" w:rsidRDefault="00FE5D46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</w:p>
        </w:tc>
      </w:tr>
      <w:tr w:rsidR="00FE5D46" w:rsidRPr="00FE5D46" w14:paraId="060B1AA2" w14:textId="77777777" w:rsidTr="00FE5D46">
        <w:trPr>
          <w:trHeight w:val="380"/>
        </w:trPr>
        <w:tc>
          <w:tcPr>
            <w:tcW w:w="90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F38A2C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SUBTOTAL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69087F5E" w14:textId="0CA04A50" w:rsidR="00FE5D46" w:rsidRPr="00FE5D46" w:rsidRDefault="003C73F7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  <w:r>
              <w:rPr>
                <w:rFonts w:eastAsia="Times New Roman" w:cs="Calibri"/>
                <w:b/>
                <w:bCs/>
                <w:sz w:val="20"/>
                <w:szCs w:val="20"/>
              </w:rPr>
              <w:t>{{ final_subtotal }}</w:t>
            </w:r>
          </w:p>
        </w:tc>
      </w:tr>
      <w:tr w:rsidR="00FE5D46" w:rsidRPr="00FE5D46" w14:paraId="6E29374C" w14:textId="77777777" w:rsidTr="00FE5D46">
        <w:trPr>
          <w:trHeight w:val="380"/>
        </w:trPr>
        <w:tc>
          <w:tcPr>
            <w:tcW w:w="90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97863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TAX RATE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noWrap/>
            <w:vAlign w:val="center"/>
          </w:tcPr>
          <w:p w14:paraId="4D5C6F5E" w14:textId="77777777" w:rsidR="00FE5D46" w:rsidRPr="00FE5D46" w:rsidRDefault="00FE5D46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</w:p>
        </w:tc>
      </w:tr>
      <w:tr w:rsidR="00FE5D46" w:rsidRPr="00FE5D46" w14:paraId="495D12A7" w14:textId="77777777" w:rsidTr="00FE5D46">
        <w:trPr>
          <w:trHeight w:val="380"/>
        </w:trPr>
        <w:tc>
          <w:tcPr>
            <w:tcW w:w="90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3B49C2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 TAX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14:paraId="038967BB" w14:textId="77777777" w:rsidR="00FE5D46" w:rsidRPr="00FE5D46" w:rsidRDefault="00FE5D46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</w:p>
        </w:tc>
      </w:tr>
      <w:tr w:rsidR="00FE5D46" w:rsidRPr="00FE5D46" w14:paraId="6A55B998" w14:textId="77777777" w:rsidTr="00FE5D46">
        <w:trPr>
          <w:trHeight w:val="520"/>
        </w:trPr>
        <w:tc>
          <w:tcPr>
            <w:tcW w:w="909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16078" w14:textId="77777777" w:rsidR="00FE5D46" w:rsidRPr="00FE5D46" w:rsidRDefault="00FE5D46" w:rsidP="00FE5D46">
            <w:pPr>
              <w:ind w:firstLineChars="100" w:firstLine="181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FE5D46">
              <w:rPr>
                <w:rFonts w:eastAsia="Times New Roman" w:cs="Calibri"/>
                <w:b/>
                <w:bCs/>
                <w:color w:val="000000"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</w:tcPr>
          <w:p w14:paraId="53FEA03A" w14:textId="77777777" w:rsidR="00FE5D46" w:rsidRPr="00FE5D46" w:rsidRDefault="00FE5D46" w:rsidP="00FE5D46">
            <w:pPr>
              <w:jc w:val="right"/>
              <w:rPr>
                <w:rFonts w:eastAsia="Times New Roman" w:cs="Calibri"/>
                <w:b/>
                <w:bCs/>
                <w:sz w:val="20"/>
                <w:szCs w:val="20"/>
              </w:rPr>
            </w:pPr>
          </w:p>
        </w:tc>
      </w:tr>
    </w:tbl>
    <w:p w14:paraId="75BDE4F7" w14:textId="77777777" w:rsidR="00FE5D46" w:rsidRDefault="00FE5D46" w:rsidP="008E5F44"/>
    <w:p w14:paraId="1105D563" w14:textId="77777777" w:rsidR="00FE5D46" w:rsidRDefault="00FE5D46" w:rsidP="008E5F44"/>
    <w:tbl>
      <w:tblPr>
        <w:tblW w:w="10983" w:type="dxa"/>
        <w:tblLook w:val="04A0" w:firstRow="1" w:lastRow="0" w:firstColumn="1" w:lastColumn="0" w:noHBand="0" w:noVBand="1"/>
      </w:tblPr>
      <w:tblGrid>
        <w:gridCol w:w="3420"/>
        <w:gridCol w:w="1882"/>
        <w:gridCol w:w="379"/>
        <w:gridCol w:w="3409"/>
        <w:gridCol w:w="1893"/>
      </w:tblGrid>
      <w:tr w:rsidR="00FE5D46" w:rsidRPr="00FE5D46" w14:paraId="27A70C3E" w14:textId="77777777" w:rsidTr="00FE5D46">
        <w:trPr>
          <w:trHeight w:val="288"/>
        </w:trPr>
        <w:tc>
          <w:tcPr>
            <w:tcW w:w="3420" w:type="dxa"/>
            <w:tcBorders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7D801F8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</w:rPr>
            </w:pPr>
            <w:r w:rsidRPr="00FE5D46">
              <w:rPr>
                <w:rFonts w:eastAsia="Times New Roman" w:cs="Calibri"/>
                <w:color w:val="000000"/>
              </w:rPr>
              <w:t>CUSTOMER SIGNATURE</w:t>
            </w:r>
          </w:p>
        </w:tc>
        <w:tc>
          <w:tcPr>
            <w:tcW w:w="1882" w:type="dxa"/>
            <w:tcBorders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4D05A1E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</w:rPr>
            </w:pPr>
            <w:r w:rsidRPr="00FE5D46">
              <w:rPr>
                <w:rFonts w:eastAsia="Times New Roman" w:cs="Calibri"/>
                <w:color w:val="000000"/>
              </w:rPr>
              <w:t>DATE</w:t>
            </w:r>
          </w:p>
        </w:tc>
        <w:tc>
          <w:tcPr>
            <w:tcW w:w="37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EE43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409" w:type="dxa"/>
            <w:tcBorders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F4A7779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AUTHORIZED</w:t>
            </w:r>
            <w:r w:rsidRPr="00FE5D46">
              <w:rPr>
                <w:rFonts w:eastAsia="Times New Roman" w:cs="Calibri"/>
                <w:color w:val="000000"/>
              </w:rPr>
              <w:t xml:space="preserve"> SIGNATURE</w:t>
            </w:r>
          </w:p>
        </w:tc>
        <w:tc>
          <w:tcPr>
            <w:tcW w:w="1893" w:type="dxa"/>
            <w:tcBorders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6D655D1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</w:rPr>
            </w:pPr>
            <w:r w:rsidRPr="00FE5D46">
              <w:rPr>
                <w:rFonts w:eastAsia="Times New Roman" w:cs="Calibri"/>
                <w:color w:val="000000"/>
              </w:rPr>
              <w:t>DATE</w:t>
            </w:r>
          </w:p>
        </w:tc>
      </w:tr>
      <w:tr w:rsidR="00FE5D46" w:rsidRPr="00FE5D46" w14:paraId="39C5464E" w14:textId="77777777" w:rsidTr="00FE5D46">
        <w:trPr>
          <w:trHeight w:val="720"/>
        </w:trPr>
        <w:tc>
          <w:tcPr>
            <w:tcW w:w="34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8D6DC8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E5D46"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2B96188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E5D46"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9" w:type="dxa"/>
            <w:tcBorders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3CDF6A02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340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F2B321" w14:textId="77777777" w:rsidR="00FE5D46" w:rsidRPr="00FE5D46" w:rsidRDefault="00FE5D46" w:rsidP="00FE5D46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E5D46"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6CEE21D" w14:textId="77777777" w:rsidR="00FE5D46" w:rsidRPr="00FE5D46" w:rsidRDefault="00FE5D46" w:rsidP="00FE5D46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E5D46"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026FB05" w14:textId="77777777" w:rsidR="00FE5D46" w:rsidRDefault="00FE5D46" w:rsidP="008E5F44"/>
    <w:p w14:paraId="5278E31B" w14:textId="77777777" w:rsidR="00FE5D46" w:rsidRDefault="00FE5D46" w:rsidP="008E5F44"/>
    <w:p w14:paraId="02AD590E" w14:textId="77777777" w:rsidR="00FE5D46" w:rsidRDefault="00FE5D46" w:rsidP="008E5F44"/>
    <w:p w14:paraId="4F3E242F" w14:textId="77777777" w:rsidR="00FE5D46" w:rsidRPr="004518D3" w:rsidRDefault="00FE5D46" w:rsidP="004518D3">
      <w:pPr>
        <w:spacing w:line="360" w:lineRule="auto"/>
        <w:rPr>
          <w:color w:val="595959" w:themeColor="text1" w:themeTint="A6"/>
          <w:sz w:val="20"/>
          <w:szCs w:val="20"/>
        </w:rPr>
      </w:pPr>
      <w:r w:rsidRPr="004518D3">
        <w:rPr>
          <w:color w:val="595959" w:themeColor="text1" w:themeTint="A6"/>
          <w:sz w:val="20"/>
          <w:szCs w:val="20"/>
        </w:rPr>
        <w:t>For questions concerning this invoice, please contact</w:t>
      </w:r>
      <w:r w:rsidR="004518D3" w:rsidRPr="004518D3">
        <w:rPr>
          <w:color w:val="595959" w:themeColor="text1" w:themeTint="A6"/>
          <w:sz w:val="20"/>
          <w:szCs w:val="20"/>
        </w:rPr>
        <w:t>:</w:t>
      </w:r>
      <w:r w:rsidRPr="004518D3">
        <w:rPr>
          <w:color w:val="595959" w:themeColor="text1" w:themeTint="A6"/>
          <w:sz w:val="20"/>
          <w:szCs w:val="20"/>
        </w:rPr>
        <w:tab/>
      </w:r>
    </w:p>
    <w:p w14:paraId="5A74C81C" w14:textId="13D71EAB" w:rsidR="00FE5D46" w:rsidRPr="004518D3" w:rsidRDefault="00CE3756" w:rsidP="004518D3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Matt Blake</w:t>
      </w:r>
      <w:r w:rsidR="00FE5D46" w:rsidRPr="004518D3">
        <w:rPr>
          <w:sz w:val="21"/>
          <w:szCs w:val="21"/>
        </w:rPr>
        <w:t>, (</w:t>
      </w:r>
      <w:r>
        <w:rPr>
          <w:sz w:val="21"/>
          <w:szCs w:val="21"/>
        </w:rPr>
        <w:t>207</w:t>
      </w:r>
      <w:r w:rsidR="00FE5D46" w:rsidRPr="004518D3">
        <w:rPr>
          <w:sz w:val="21"/>
          <w:szCs w:val="21"/>
        </w:rPr>
        <w:t xml:space="preserve">) </w:t>
      </w:r>
      <w:r>
        <w:rPr>
          <w:sz w:val="21"/>
          <w:szCs w:val="21"/>
        </w:rPr>
        <w:t>XXX</w:t>
      </w:r>
      <w:r w:rsidR="00FE5D46" w:rsidRPr="004518D3">
        <w:rPr>
          <w:sz w:val="21"/>
          <w:szCs w:val="21"/>
        </w:rPr>
        <w:t>-</w:t>
      </w:r>
      <w:r>
        <w:rPr>
          <w:sz w:val="21"/>
          <w:szCs w:val="21"/>
        </w:rPr>
        <w:t>XXXX</w:t>
      </w:r>
      <w:r w:rsidR="00FE5D46" w:rsidRPr="004518D3">
        <w:rPr>
          <w:sz w:val="21"/>
          <w:szCs w:val="21"/>
        </w:rPr>
        <w:t xml:space="preserve">, </w:t>
      </w:r>
      <w:r>
        <w:rPr>
          <w:sz w:val="21"/>
          <w:szCs w:val="21"/>
        </w:rPr>
        <w:t>MattBlake@email.com</w:t>
      </w:r>
      <w:r w:rsidR="00FE5D46" w:rsidRPr="004518D3">
        <w:rPr>
          <w:sz w:val="21"/>
          <w:szCs w:val="21"/>
        </w:rPr>
        <w:tab/>
      </w:r>
      <w:r w:rsidR="00FE5D46" w:rsidRPr="004518D3">
        <w:rPr>
          <w:sz w:val="21"/>
          <w:szCs w:val="21"/>
        </w:rPr>
        <w:tab/>
      </w:r>
    </w:p>
    <w:p w14:paraId="4D2DD2CE" w14:textId="23FB8AC5" w:rsidR="00FE5D46" w:rsidRPr="004518D3" w:rsidRDefault="00FE5D46" w:rsidP="004518D3">
      <w:pPr>
        <w:spacing w:line="360" w:lineRule="auto"/>
        <w:rPr>
          <w:sz w:val="24"/>
          <w:szCs w:val="24"/>
        </w:rPr>
        <w:sectPr w:rsidR="00FE5D46" w:rsidRPr="004518D3" w:rsidSect="00FE5D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518D3">
        <w:rPr>
          <w:sz w:val="24"/>
          <w:szCs w:val="24"/>
        </w:rPr>
        <w:t>www.yourwebaddress.co</w:t>
      </w:r>
      <w:r w:rsidR="00CE3756">
        <w:rPr>
          <w:sz w:val="24"/>
          <w:szCs w:val="24"/>
        </w:rPr>
        <w:t>m</w:t>
      </w:r>
    </w:p>
    <w:p w14:paraId="71FD139B" w14:textId="77777777" w:rsidR="00C51C72" w:rsidRPr="008E5F44" w:rsidRDefault="00C51C72" w:rsidP="00CE3756"/>
    <w:sectPr w:rsidR="00C51C72" w:rsidRPr="008E5F44" w:rsidSect="00FE5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9B38" w14:textId="77777777" w:rsidR="00EF2EAE" w:rsidRDefault="00EF2EAE" w:rsidP="00D4300C">
      <w:r>
        <w:separator/>
      </w:r>
    </w:p>
  </w:endnote>
  <w:endnote w:type="continuationSeparator" w:id="0">
    <w:p w14:paraId="1FFC041A" w14:textId="77777777" w:rsidR="00EF2EAE" w:rsidRDefault="00EF2EA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7029364"/>
      <w:docPartObj>
        <w:docPartGallery w:val="Page Numbers (Bottom of Page)"/>
        <w:docPartUnique/>
      </w:docPartObj>
    </w:sdtPr>
    <w:sdtContent>
      <w:p w14:paraId="5339B4C3" w14:textId="77777777" w:rsidR="00A82277" w:rsidRDefault="00A82277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D87554" w14:textId="77777777" w:rsidR="00A82277" w:rsidRDefault="00A82277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BF75" w14:textId="77777777" w:rsidR="00A82277" w:rsidRDefault="00A82277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3530" w14:textId="77777777" w:rsidR="00EF2EAE" w:rsidRDefault="00EF2EAE" w:rsidP="00D4300C">
      <w:r>
        <w:separator/>
      </w:r>
    </w:p>
  </w:footnote>
  <w:footnote w:type="continuationSeparator" w:id="0">
    <w:p w14:paraId="5CFB37EA" w14:textId="77777777" w:rsidR="00EF2EAE" w:rsidRDefault="00EF2EAE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F0EB4"/>
    <w:multiLevelType w:val="hybridMultilevel"/>
    <w:tmpl w:val="23F02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394316"/>
    <w:multiLevelType w:val="hybridMultilevel"/>
    <w:tmpl w:val="251059C8"/>
    <w:lvl w:ilvl="0" w:tplc="F19201FA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0D81520B"/>
    <w:multiLevelType w:val="hybridMultilevel"/>
    <w:tmpl w:val="4E38081C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0E03495B"/>
    <w:multiLevelType w:val="hybridMultilevel"/>
    <w:tmpl w:val="F3140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207629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382EFE"/>
    <w:multiLevelType w:val="hybridMultilevel"/>
    <w:tmpl w:val="DB328558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1F757C"/>
    <w:multiLevelType w:val="hybridMultilevel"/>
    <w:tmpl w:val="23F02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A74AFC"/>
    <w:multiLevelType w:val="hybridMultilevel"/>
    <w:tmpl w:val="8B36FE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C2EC9"/>
    <w:multiLevelType w:val="hybridMultilevel"/>
    <w:tmpl w:val="035AC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3257D1"/>
    <w:multiLevelType w:val="hybridMultilevel"/>
    <w:tmpl w:val="4DAE9F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24002C"/>
    <w:multiLevelType w:val="hybridMultilevel"/>
    <w:tmpl w:val="251059C8"/>
    <w:lvl w:ilvl="0" w:tplc="F19201FA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53C8F"/>
    <w:multiLevelType w:val="hybridMultilevel"/>
    <w:tmpl w:val="51849DE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3481F"/>
    <w:multiLevelType w:val="multilevel"/>
    <w:tmpl w:val="FE6AB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760E3D"/>
    <w:multiLevelType w:val="hybridMultilevel"/>
    <w:tmpl w:val="8EE0C1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F3F10"/>
    <w:multiLevelType w:val="hybridMultilevel"/>
    <w:tmpl w:val="50B6B5B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655ED"/>
    <w:multiLevelType w:val="hybridMultilevel"/>
    <w:tmpl w:val="44EED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968AE"/>
    <w:multiLevelType w:val="hybridMultilevel"/>
    <w:tmpl w:val="D7C647F8"/>
    <w:lvl w:ilvl="0" w:tplc="0D688F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04C7E"/>
    <w:multiLevelType w:val="hybridMultilevel"/>
    <w:tmpl w:val="251059C8"/>
    <w:lvl w:ilvl="0" w:tplc="F19201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B2839"/>
    <w:multiLevelType w:val="multilevel"/>
    <w:tmpl w:val="FE6AB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A201667"/>
    <w:multiLevelType w:val="hybridMultilevel"/>
    <w:tmpl w:val="F1EEC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0081F"/>
    <w:multiLevelType w:val="hybridMultilevel"/>
    <w:tmpl w:val="251059C8"/>
    <w:lvl w:ilvl="0" w:tplc="F19201FA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 w15:restartNumberingAfterBreak="0">
    <w:nsid w:val="6CE719DA"/>
    <w:multiLevelType w:val="hybridMultilevel"/>
    <w:tmpl w:val="6B480F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1126C"/>
    <w:multiLevelType w:val="hybridMultilevel"/>
    <w:tmpl w:val="44EED7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9143B"/>
    <w:multiLevelType w:val="hybridMultilevel"/>
    <w:tmpl w:val="DE32A94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55333">
    <w:abstractNumId w:val="9"/>
  </w:num>
  <w:num w:numId="2" w16cid:durableId="491340418">
    <w:abstractNumId w:val="8"/>
  </w:num>
  <w:num w:numId="3" w16cid:durableId="1400710157">
    <w:abstractNumId w:val="7"/>
  </w:num>
  <w:num w:numId="4" w16cid:durableId="1034423856">
    <w:abstractNumId w:val="6"/>
  </w:num>
  <w:num w:numId="5" w16cid:durableId="2099402505">
    <w:abstractNumId w:val="5"/>
  </w:num>
  <w:num w:numId="6" w16cid:durableId="418719724">
    <w:abstractNumId w:val="4"/>
  </w:num>
  <w:num w:numId="7" w16cid:durableId="629167500">
    <w:abstractNumId w:val="3"/>
  </w:num>
  <w:num w:numId="8" w16cid:durableId="1661536713">
    <w:abstractNumId w:val="2"/>
  </w:num>
  <w:num w:numId="9" w16cid:durableId="1168864320">
    <w:abstractNumId w:val="1"/>
  </w:num>
  <w:num w:numId="10" w16cid:durableId="405811124">
    <w:abstractNumId w:val="0"/>
  </w:num>
  <w:num w:numId="11" w16cid:durableId="59182160">
    <w:abstractNumId w:val="30"/>
  </w:num>
  <w:num w:numId="12" w16cid:durableId="1513178836">
    <w:abstractNumId w:val="42"/>
  </w:num>
  <w:num w:numId="13" w16cid:durableId="695422774">
    <w:abstractNumId w:val="39"/>
  </w:num>
  <w:num w:numId="14" w16cid:durableId="1910454590">
    <w:abstractNumId w:val="23"/>
  </w:num>
  <w:num w:numId="15" w16cid:durableId="1504927705">
    <w:abstractNumId w:val="19"/>
  </w:num>
  <w:num w:numId="16" w16cid:durableId="1553036487">
    <w:abstractNumId w:val="27"/>
  </w:num>
  <w:num w:numId="17" w16cid:durableId="1759666518">
    <w:abstractNumId w:val="33"/>
  </w:num>
  <w:num w:numId="18" w16cid:durableId="1161892375">
    <w:abstractNumId w:val="32"/>
  </w:num>
  <w:num w:numId="19" w16cid:durableId="1237327949">
    <w:abstractNumId w:val="16"/>
  </w:num>
  <w:num w:numId="20" w16cid:durableId="778111074">
    <w:abstractNumId w:val="41"/>
  </w:num>
  <w:num w:numId="21" w16cid:durableId="293868942">
    <w:abstractNumId w:val="35"/>
  </w:num>
  <w:num w:numId="22" w16cid:durableId="1270507108">
    <w:abstractNumId w:val="14"/>
  </w:num>
  <w:num w:numId="23" w16cid:durableId="1912884088">
    <w:abstractNumId w:val="17"/>
  </w:num>
  <w:num w:numId="24" w16cid:durableId="713502360">
    <w:abstractNumId w:val="10"/>
  </w:num>
  <w:num w:numId="25" w16cid:durableId="592737555">
    <w:abstractNumId w:val="25"/>
  </w:num>
  <w:num w:numId="26" w16cid:durableId="339895297">
    <w:abstractNumId w:val="13"/>
  </w:num>
  <w:num w:numId="27" w16cid:durableId="223763210">
    <w:abstractNumId w:val="18"/>
  </w:num>
  <w:num w:numId="28" w16cid:durableId="1001859649">
    <w:abstractNumId w:val="24"/>
  </w:num>
  <w:num w:numId="29" w16cid:durableId="773941090">
    <w:abstractNumId w:val="21"/>
  </w:num>
  <w:num w:numId="30" w16cid:durableId="1217280610">
    <w:abstractNumId w:val="38"/>
  </w:num>
  <w:num w:numId="31" w16cid:durableId="78448765">
    <w:abstractNumId w:val="36"/>
  </w:num>
  <w:num w:numId="32" w16cid:durableId="673217725">
    <w:abstractNumId w:val="12"/>
  </w:num>
  <w:num w:numId="33" w16cid:durableId="1251281508">
    <w:abstractNumId w:val="20"/>
  </w:num>
  <w:num w:numId="34" w16cid:durableId="1719041192">
    <w:abstractNumId w:val="40"/>
  </w:num>
  <w:num w:numId="35" w16cid:durableId="1995445616">
    <w:abstractNumId w:val="29"/>
  </w:num>
  <w:num w:numId="36" w16cid:durableId="1258487857">
    <w:abstractNumId w:val="28"/>
  </w:num>
  <w:num w:numId="37" w16cid:durableId="519974429">
    <w:abstractNumId w:val="31"/>
  </w:num>
  <w:num w:numId="38" w16cid:durableId="1874264590">
    <w:abstractNumId w:val="26"/>
  </w:num>
  <w:num w:numId="39" w16cid:durableId="404576394">
    <w:abstractNumId w:val="15"/>
  </w:num>
  <w:num w:numId="40" w16cid:durableId="1008945287">
    <w:abstractNumId w:val="37"/>
  </w:num>
  <w:num w:numId="41" w16cid:durableId="270630625">
    <w:abstractNumId w:val="34"/>
  </w:num>
  <w:num w:numId="42" w16cid:durableId="1440951382">
    <w:abstractNumId w:val="22"/>
  </w:num>
  <w:num w:numId="43" w16cid:durableId="227495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8E"/>
    <w:rsid w:val="00010207"/>
    <w:rsid w:val="00016299"/>
    <w:rsid w:val="00020098"/>
    <w:rsid w:val="0002022F"/>
    <w:rsid w:val="00022D59"/>
    <w:rsid w:val="00027FE5"/>
    <w:rsid w:val="00031AF7"/>
    <w:rsid w:val="00036F05"/>
    <w:rsid w:val="00040A68"/>
    <w:rsid w:val="00056E4C"/>
    <w:rsid w:val="00086C67"/>
    <w:rsid w:val="000964AF"/>
    <w:rsid w:val="000A2DB1"/>
    <w:rsid w:val="000B3AA5"/>
    <w:rsid w:val="000C4A9C"/>
    <w:rsid w:val="000D4E76"/>
    <w:rsid w:val="000D56D4"/>
    <w:rsid w:val="000D5F7F"/>
    <w:rsid w:val="000E0C1E"/>
    <w:rsid w:val="000E139B"/>
    <w:rsid w:val="000E7AF5"/>
    <w:rsid w:val="000F57DF"/>
    <w:rsid w:val="000F6F8D"/>
    <w:rsid w:val="00111C4F"/>
    <w:rsid w:val="00116A39"/>
    <w:rsid w:val="00121D51"/>
    <w:rsid w:val="00124D26"/>
    <w:rsid w:val="001314A7"/>
    <w:rsid w:val="00133721"/>
    <w:rsid w:val="0013422F"/>
    <w:rsid w:val="001434BB"/>
    <w:rsid w:val="001472A1"/>
    <w:rsid w:val="00147D6F"/>
    <w:rsid w:val="00147F93"/>
    <w:rsid w:val="00160C50"/>
    <w:rsid w:val="00173C8A"/>
    <w:rsid w:val="00184FCB"/>
    <w:rsid w:val="001962A6"/>
    <w:rsid w:val="00197419"/>
    <w:rsid w:val="001B3ABE"/>
    <w:rsid w:val="001B6E94"/>
    <w:rsid w:val="001C28B8"/>
    <w:rsid w:val="001C4165"/>
    <w:rsid w:val="001C5E1F"/>
    <w:rsid w:val="001C7751"/>
    <w:rsid w:val="001D1964"/>
    <w:rsid w:val="001D4840"/>
    <w:rsid w:val="001D4D30"/>
    <w:rsid w:val="001E6381"/>
    <w:rsid w:val="001E7E8C"/>
    <w:rsid w:val="001F2E58"/>
    <w:rsid w:val="00247CBE"/>
    <w:rsid w:val="002507EE"/>
    <w:rsid w:val="0025708E"/>
    <w:rsid w:val="00262F31"/>
    <w:rsid w:val="00271938"/>
    <w:rsid w:val="00292501"/>
    <w:rsid w:val="00293D9D"/>
    <w:rsid w:val="002A45FC"/>
    <w:rsid w:val="002B5D26"/>
    <w:rsid w:val="002C3614"/>
    <w:rsid w:val="002D38C6"/>
    <w:rsid w:val="002E4407"/>
    <w:rsid w:val="002F2C0D"/>
    <w:rsid w:val="002F39CD"/>
    <w:rsid w:val="00303C60"/>
    <w:rsid w:val="003313D1"/>
    <w:rsid w:val="003316EA"/>
    <w:rsid w:val="0036274A"/>
    <w:rsid w:val="0036595F"/>
    <w:rsid w:val="003715EE"/>
    <w:rsid w:val="003719B8"/>
    <w:rsid w:val="003745D0"/>
    <w:rsid w:val="003758D7"/>
    <w:rsid w:val="00390C92"/>
    <w:rsid w:val="00393626"/>
    <w:rsid w:val="00394B8A"/>
    <w:rsid w:val="003A167F"/>
    <w:rsid w:val="003C25DB"/>
    <w:rsid w:val="003C73F7"/>
    <w:rsid w:val="003D0FB9"/>
    <w:rsid w:val="003D28EE"/>
    <w:rsid w:val="003D5AEA"/>
    <w:rsid w:val="003E1C6F"/>
    <w:rsid w:val="003F787D"/>
    <w:rsid w:val="004139BF"/>
    <w:rsid w:val="004220CD"/>
    <w:rsid w:val="00422668"/>
    <w:rsid w:val="004509F5"/>
    <w:rsid w:val="004518D3"/>
    <w:rsid w:val="0045552B"/>
    <w:rsid w:val="004630AB"/>
    <w:rsid w:val="00482909"/>
    <w:rsid w:val="00491059"/>
    <w:rsid w:val="00492BF1"/>
    <w:rsid w:val="00493102"/>
    <w:rsid w:val="00493BCE"/>
    <w:rsid w:val="004952F9"/>
    <w:rsid w:val="00497BA6"/>
    <w:rsid w:val="004B24D5"/>
    <w:rsid w:val="004B4C32"/>
    <w:rsid w:val="004D59AF"/>
    <w:rsid w:val="004E7C78"/>
    <w:rsid w:val="00512412"/>
    <w:rsid w:val="0052590F"/>
    <w:rsid w:val="00531F82"/>
    <w:rsid w:val="00535DE3"/>
    <w:rsid w:val="00543A4A"/>
    <w:rsid w:val="00547183"/>
    <w:rsid w:val="00557C38"/>
    <w:rsid w:val="00575A5B"/>
    <w:rsid w:val="005A0CA3"/>
    <w:rsid w:val="005A1E05"/>
    <w:rsid w:val="005A2BD6"/>
    <w:rsid w:val="005B0B4C"/>
    <w:rsid w:val="005B1D94"/>
    <w:rsid w:val="005B7C30"/>
    <w:rsid w:val="005C1013"/>
    <w:rsid w:val="005E2595"/>
    <w:rsid w:val="005F4E3C"/>
    <w:rsid w:val="005F5ABE"/>
    <w:rsid w:val="00656180"/>
    <w:rsid w:val="00673074"/>
    <w:rsid w:val="00680632"/>
    <w:rsid w:val="006B0EBC"/>
    <w:rsid w:val="006B5ECE"/>
    <w:rsid w:val="006B6267"/>
    <w:rsid w:val="006C0248"/>
    <w:rsid w:val="006C1052"/>
    <w:rsid w:val="006C66DE"/>
    <w:rsid w:val="006D36F2"/>
    <w:rsid w:val="006D37D8"/>
    <w:rsid w:val="006D5CD3"/>
    <w:rsid w:val="006D6888"/>
    <w:rsid w:val="006F3513"/>
    <w:rsid w:val="006F631E"/>
    <w:rsid w:val="00711C9D"/>
    <w:rsid w:val="00714325"/>
    <w:rsid w:val="0075328E"/>
    <w:rsid w:val="00754D1F"/>
    <w:rsid w:val="00756B3B"/>
    <w:rsid w:val="00774101"/>
    <w:rsid w:val="0078197E"/>
    <w:rsid w:val="007874B8"/>
    <w:rsid w:val="007B1015"/>
    <w:rsid w:val="007B1A94"/>
    <w:rsid w:val="007B7937"/>
    <w:rsid w:val="007C3DF3"/>
    <w:rsid w:val="007F08AA"/>
    <w:rsid w:val="00812D61"/>
    <w:rsid w:val="0081690B"/>
    <w:rsid w:val="00824DCB"/>
    <w:rsid w:val="0082533B"/>
    <w:rsid w:val="00827F36"/>
    <w:rsid w:val="00827F6D"/>
    <w:rsid w:val="008350B3"/>
    <w:rsid w:val="00862C80"/>
    <w:rsid w:val="00863730"/>
    <w:rsid w:val="00864E36"/>
    <w:rsid w:val="0087057E"/>
    <w:rsid w:val="00882563"/>
    <w:rsid w:val="00895E6E"/>
    <w:rsid w:val="00896E33"/>
    <w:rsid w:val="008A299C"/>
    <w:rsid w:val="008C027C"/>
    <w:rsid w:val="008C59BA"/>
    <w:rsid w:val="008D5BD1"/>
    <w:rsid w:val="008E525C"/>
    <w:rsid w:val="008E5F44"/>
    <w:rsid w:val="008F0F82"/>
    <w:rsid w:val="00913151"/>
    <w:rsid w:val="009152A8"/>
    <w:rsid w:val="009212F2"/>
    <w:rsid w:val="0093157F"/>
    <w:rsid w:val="00942BD8"/>
    <w:rsid w:val="009512B5"/>
    <w:rsid w:val="00973288"/>
    <w:rsid w:val="009776EA"/>
    <w:rsid w:val="009834F3"/>
    <w:rsid w:val="009920A2"/>
    <w:rsid w:val="009C2E35"/>
    <w:rsid w:val="009C4A98"/>
    <w:rsid w:val="009C6682"/>
    <w:rsid w:val="009E31FD"/>
    <w:rsid w:val="009E607B"/>
    <w:rsid w:val="009E71D3"/>
    <w:rsid w:val="009F028C"/>
    <w:rsid w:val="009F3EC8"/>
    <w:rsid w:val="00A06691"/>
    <w:rsid w:val="00A12C16"/>
    <w:rsid w:val="00A2037C"/>
    <w:rsid w:val="00A40D00"/>
    <w:rsid w:val="00A41BB3"/>
    <w:rsid w:val="00A459D3"/>
    <w:rsid w:val="00A64FD4"/>
    <w:rsid w:val="00A6738D"/>
    <w:rsid w:val="00A82277"/>
    <w:rsid w:val="00A8452F"/>
    <w:rsid w:val="00A8651C"/>
    <w:rsid w:val="00A95536"/>
    <w:rsid w:val="00AB025C"/>
    <w:rsid w:val="00AB1F2A"/>
    <w:rsid w:val="00AB46E7"/>
    <w:rsid w:val="00AC65DE"/>
    <w:rsid w:val="00AD5BA1"/>
    <w:rsid w:val="00AE12CE"/>
    <w:rsid w:val="00AE1A89"/>
    <w:rsid w:val="00AF788F"/>
    <w:rsid w:val="00B0472F"/>
    <w:rsid w:val="00B232E9"/>
    <w:rsid w:val="00B24103"/>
    <w:rsid w:val="00B260D2"/>
    <w:rsid w:val="00B26960"/>
    <w:rsid w:val="00B307B3"/>
    <w:rsid w:val="00B809BC"/>
    <w:rsid w:val="00B8500C"/>
    <w:rsid w:val="00BA1CA5"/>
    <w:rsid w:val="00BA7390"/>
    <w:rsid w:val="00BC02D5"/>
    <w:rsid w:val="00BC38F6"/>
    <w:rsid w:val="00BC59B5"/>
    <w:rsid w:val="00BC7F9D"/>
    <w:rsid w:val="00BD5EF9"/>
    <w:rsid w:val="00BE05B3"/>
    <w:rsid w:val="00BF475F"/>
    <w:rsid w:val="00C04D05"/>
    <w:rsid w:val="00C12C0B"/>
    <w:rsid w:val="00C26615"/>
    <w:rsid w:val="00C316A2"/>
    <w:rsid w:val="00C51C72"/>
    <w:rsid w:val="00C73E3E"/>
    <w:rsid w:val="00C92568"/>
    <w:rsid w:val="00CA2CD6"/>
    <w:rsid w:val="00CB3106"/>
    <w:rsid w:val="00CB4DF0"/>
    <w:rsid w:val="00CB7FA5"/>
    <w:rsid w:val="00CD3675"/>
    <w:rsid w:val="00CD4620"/>
    <w:rsid w:val="00CD579B"/>
    <w:rsid w:val="00CE1BBE"/>
    <w:rsid w:val="00CE3756"/>
    <w:rsid w:val="00CE77C8"/>
    <w:rsid w:val="00D022DF"/>
    <w:rsid w:val="00D101CB"/>
    <w:rsid w:val="00D147A9"/>
    <w:rsid w:val="00D2644E"/>
    <w:rsid w:val="00D26580"/>
    <w:rsid w:val="00D35F68"/>
    <w:rsid w:val="00D4300C"/>
    <w:rsid w:val="00D46F95"/>
    <w:rsid w:val="00D53A0F"/>
    <w:rsid w:val="00D660EC"/>
    <w:rsid w:val="00D675F4"/>
    <w:rsid w:val="00D72249"/>
    <w:rsid w:val="00D73FD4"/>
    <w:rsid w:val="00D82ADF"/>
    <w:rsid w:val="00D90B36"/>
    <w:rsid w:val="00DA3D45"/>
    <w:rsid w:val="00DB1030"/>
    <w:rsid w:val="00DB1AE1"/>
    <w:rsid w:val="00DB244A"/>
    <w:rsid w:val="00DD05D9"/>
    <w:rsid w:val="00DE1672"/>
    <w:rsid w:val="00DE6447"/>
    <w:rsid w:val="00DF07A9"/>
    <w:rsid w:val="00DF08A1"/>
    <w:rsid w:val="00DF563A"/>
    <w:rsid w:val="00DF710A"/>
    <w:rsid w:val="00E00A5A"/>
    <w:rsid w:val="00E16BF4"/>
    <w:rsid w:val="00E31F7D"/>
    <w:rsid w:val="00E324A8"/>
    <w:rsid w:val="00E367FE"/>
    <w:rsid w:val="00E62BF6"/>
    <w:rsid w:val="00E8348B"/>
    <w:rsid w:val="00E83F63"/>
    <w:rsid w:val="00E85774"/>
    <w:rsid w:val="00E85804"/>
    <w:rsid w:val="00E86079"/>
    <w:rsid w:val="00E865E7"/>
    <w:rsid w:val="00E9306B"/>
    <w:rsid w:val="00EA4242"/>
    <w:rsid w:val="00EA6DFA"/>
    <w:rsid w:val="00EB1D52"/>
    <w:rsid w:val="00EB23F8"/>
    <w:rsid w:val="00EF2EAE"/>
    <w:rsid w:val="00F12748"/>
    <w:rsid w:val="00F44C5D"/>
    <w:rsid w:val="00F51467"/>
    <w:rsid w:val="00F61C92"/>
    <w:rsid w:val="00F85E87"/>
    <w:rsid w:val="00F90516"/>
    <w:rsid w:val="00FA71AB"/>
    <w:rsid w:val="00FB4C7E"/>
    <w:rsid w:val="00FE5D46"/>
    <w:rsid w:val="00FE6D48"/>
    <w:rsid w:val="00FF1B5F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0CCA9"/>
  <w15:docId w15:val="{271372F5-4DA7-4C1F-8293-485B8FE2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CE1BBE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0"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tan.chandler.MCCEDU\Downloads\IC-Free-Construction-Invoice-1121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404FAD-587F-BE42-A2DF-0B6DD67FE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IC-Free-Construction-Invoice-11215_WORD.dotx</Template>
  <TotalTime>379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Chandler</dc:creator>
  <cp:keywords/>
  <dc:description/>
  <cp:lastModifiedBy>Tristan James Chandler</cp:lastModifiedBy>
  <cp:revision>57</cp:revision>
  <cp:lastPrinted>2021-10-03T02:15:00Z</cp:lastPrinted>
  <dcterms:created xsi:type="dcterms:W3CDTF">2023-11-22T16:03:00Z</dcterms:created>
  <dcterms:modified xsi:type="dcterms:W3CDTF">2023-11-25T20:29:00Z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